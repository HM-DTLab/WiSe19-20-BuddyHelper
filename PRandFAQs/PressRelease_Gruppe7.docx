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29D" w:rsidRDefault="005A78E3" w:rsidP="00671B30">
      <w:pPr>
        <w:jc w:val="center"/>
      </w:pPr>
      <w:r>
        <w:rPr>
          <w:b/>
          <w:bCs/>
          <w:sz w:val="28"/>
          <w:szCs w:val="28"/>
        </w:rPr>
        <w:t>Eine Austauschplattform für Alzheimer Patienten</w:t>
      </w:r>
    </w:p>
    <w:p w:rsidR="000F329D" w:rsidRDefault="000F329D">
      <w:pPr>
        <w:jc w:val="both"/>
      </w:pPr>
    </w:p>
    <w:p w:rsidR="000F329D" w:rsidRDefault="005A78E3">
      <w:pPr>
        <w:jc w:val="both"/>
      </w:pPr>
      <w:r>
        <w:t>Datum 07.11.2019</w:t>
      </w:r>
    </w:p>
    <w:p w:rsidR="000F329D" w:rsidRDefault="000F329D">
      <w:pPr>
        <w:jc w:val="both"/>
      </w:pPr>
    </w:p>
    <w:p w:rsidR="000F329D" w:rsidRDefault="005A78E3">
      <w:pPr>
        <w:jc w:val="both"/>
      </w:pPr>
      <w:r>
        <w:t xml:space="preserve">München – 20. Januar 2020 - Die im Rahmen des </w:t>
      </w:r>
      <w:proofErr w:type="spellStart"/>
      <w:r>
        <w:t>DTLab</w:t>
      </w:r>
      <w:proofErr w:type="spellEnd"/>
      <w:r>
        <w:t xml:space="preserve"> entwickelte Austauschplattform „</w:t>
      </w:r>
      <w:proofErr w:type="spellStart"/>
      <w:r>
        <w:t>BuddyHelper</w:t>
      </w:r>
      <w:proofErr w:type="spellEnd"/>
      <w:r>
        <w:t xml:space="preserve">“ für Alzheimerpatienten und deren Angehörige hilft diesen, ihren </w:t>
      </w:r>
      <w:r>
        <w:t>Alltag unabhängiger und abwechslungsreicher zu gestalten. Sie können sich über die App mit anderen Betroffenen austauschen, sich treffen oder in Notsituationen andere Benutzer um Hilfe bitten. Diese App fördert die Bereitschaft der Nutzer, sich auf Unterst</w:t>
      </w:r>
      <w:r>
        <w:t>ützung anderer zu verlassen und diese auch anzunehmen. Gleichzeitig bildet sie eine einfache Einführung in die Nutzung technischer Hilfsmittel. Der Release Termin wird im Frühjahr 2020 bekannt gegeben.</w:t>
      </w:r>
    </w:p>
    <w:p w:rsidR="000F329D" w:rsidRDefault="000F329D">
      <w:pPr>
        <w:jc w:val="both"/>
      </w:pPr>
    </w:p>
    <w:p w:rsidR="000F329D" w:rsidRDefault="005A78E3">
      <w:pPr>
        <w:tabs>
          <w:tab w:val="left" w:pos="1127"/>
        </w:tabs>
        <w:jc w:val="both"/>
      </w:pPr>
      <w:r>
        <w:t>Ein großes Problem in der Unterstützung von Alzheimer</w:t>
      </w:r>
      <w:r>
        <w:t>patienten liegt darin, dass die Patienten aufgrund der vielfältigen Ausprägungen der Krankheit zumeist auf sehr individuelle Hilfe angewiesen sind. Aufgrund dessen hat sich das HM-Team entschlossen, eine App zur Verfügung zu stellen, die es Betroffenen erm</w:t>
      </w:r>
      <w:r>
        <w:t>öglicht, auf vielfältige Weise Hilfe anzufordern, sowohl bei anderen Erkrankten oder auch bei Angehörigen.</w:t>
      </w:r>
    </w:p>
    <w:p w:rsidR="000F329D" w:rsidRDefault="000F329D">
      <w:pPr>
        <w:jc w:val="both"/>
      </w:pPr>
    </w:p>
    <w:p w:rsidR="000F329D" w:rsidRDefault="005A78E3">
      <w:pPr>
        <w:jc w:val="both"/>
      </w:pPr>
      <w:r>
        <w:t xml:space="preserve">„Ich finde das Netzwerk super, da es zwei große Probleme löst: Zum einen wirkt es der Einsamkeit entgegen, zum </w:t>
      </w:r>
      <w:r w:rsidR="00671B30">
        <w:t>a</w:t>
      </w:r>
      <w:r>
        <w:t>nderen erleichtert es den Einstieg i</w:t>
      </w:r>
      <w:r>
        <w:t>n die Digitale Welt “, sagt Herr Heise (65), selbst Alzheimerpatient.</w:t>
      </w:r>
      <w:bookmarkStart w:id="0" w:name="_GoBack"/>
      <w:bookmarkEnd w:id="0"/>
    </w:p>
    <w:p w:rsidR="000F329D" w:rsidRDefault="000F329D">
      <w:pPr>
        <w:jc w:val="both"/>
      </w:pPr>
    </w:p>
    <w:p w:rsidR="000F329D" w:rsidRDefault="005A78E3">
      <w:pPr>
        <w:jc w:val="both"/>
      </w:pPr>
      <w:r>
        <w:t>Eine Alzheimer Erkrankung kann sich auf viele Weisen entfalten. Betroffene sind daher auf sehr individuelle Hilfe angewiesen, sowohl durch Angehörige als auch staatliche bzw. gemeinnütz</w:t>
      </w:r>
      <w:r>
        <w:t xml:space="preserve">ige Organisationen. Die erste Kontaktaufnahme zu Helfern als auch die Nutzung technischer Hilfsmittel fällt dabei nicht leicht. </w:t>
      </w:r>
      <w:proofErr w:type="spellStart"/>
      <w:r>
        <w:t>BuddyHelper</w:t>
      </w:r>
      <w:proofErr w:type="spellEnd"/>
      <w:r>
        <w:t xml:space="preserve"> versucht den Betroffenen genau an dieser Stelle zu unterstützen. </w:t>
      </w:r>
      <w:proofErr w:type="spellStart"/>
      <w:r>
        <w:t>BuddyHelper</w:t>
      </w:r>
      <w:proofErr w:type="spellEnd"/>
      <w:r>
        <w:t xml:space="preserve"> ist eine intuitiv leicht bedienbare Aus</w:t>
      </w:r>
      <w:r>
        <w:t>tauschplattform für Patienten, Angehörige und jeden der helfen möchte. Dabei kann sich jeder Nutzer mit einem Account registrieren, seine Situation beschreiben und nach hilfsbereiten Kontakten suchen, egal ob es sich um Seelsorge durch Leidensgenossen oder</w:t>
      </w:r>
      <w:r>
        <w:t xml:space="preserve"> einen schnellen Einkauf durch hilfsbereite Mitglieder handelt. </w:t>
      </w:r>
    </w:p>
    <w:p w:rsidR="000F329D" w:rsidRDefault="005A78E3">
      <w:pPr>
        <w:jc w:val="both"/>
      </w:pPr>
      <w:r>
        <w:t xml:space="preserve">Innerhalb der Applikation gibt es eine sowohl Such- als auch </w:t>
      </w:r>
      <w:proofErr w:type="spellStart"/>
      <w:r>
        <w:t>Messengerfunktionen</w:t>
      </w:r>
      <w:proofErr w:type="spellEnd"/>
      <w:r>
        <w:t>, die die Kontaktherstellung ermöglichen. Auch private Gruppen können gegründet werden, sowohl von Seminarleite</w:t>
      </w:r>
      <w:r>
        <w:t xml:space="preserve">rn der deutschen Alzheimergesellschaft als auch anderen Nutzer um den Kontakt auf längere Zeit zu erhalten. Nicht zuletzt soll </w:t>
      </w:r>
      <w:proofErr w:type="spellStart"/>
      <w:r>
        <w:t>BuddyHelper</w:t>
      </w:r>
      <w:proofErr w:type="spellEnd"/>
      <w:r>
        <w:t xml:space="preserve"> auch der sanfte Einstieg in die technischen Hilfsmittel für Alzheimer-Patienten darstellen. </w:t>
      </w:r>
    </w:p>
    <w:p w:rsidR="000F329D" w:rsidRDefault="000F329D">
      <w:pPr>
        <w:jc w:val="both"/>
        <w:rPr>
          <w:u w:val="single"/>
        </w:rPr>
      </w:pPr>
    </w:p>
    <w:p w:rsidR="000F329D" w:rsidRDefault="005A78E3">
      <w:pPr>
        <w:jc w:val="both"/>
      </w:pPr>
      <w:r>
        <w:t>Zu finden ist die App a</w:t>
      </w:r>
      <w:r>
        <w:t>b Release im Google Play Store, sowie auf der Homepage der HM und der Deutschen Alzheimergesellschaft. Die Nutzung ist kostenlos, jegliche Kosten werden von der Deutschen Alzheimergesellschaft übernommen. Diese bietet auch Einführungsseminare für Betroffen</w:t>
      </w:r>
      <w:r>
        <w:t xml:space="preserve">e und Angehörige an, außerdem befinden sich auf der Downloadseite eine Einführung und auch Video Anleitungen. </w:t>
      </w:r>
    </w:p>
    <w:p w:rsidR="000F329D" w:rsidRDefault="000F329D">
      <w:pPr>
        <w:jc w:val="both"/>
      </w:pPr>
    </w:p>
    <w:p w:rsidR="000F329D" w:rsidRDefault="000F329D">
      <w:pPr>
        <w:jc w:val="both"/>
      </w:pPr>
    </w:p>
    <w:p w:rsidR="000F329D" w:rsidRDefault="000F329D">
      <w:pPr>
        <w:jc w:val="both"/>
      </w:pPr>
    </w:p>
    <w:p w:rsidR="000F329D" w:rsidRDefault="000F329D">
      <w:pPr>
        <w:jc w:val="both"/>
      </w:pPr>
    </w:p>
    <w:p w:rsidR="000F329D" w:rsidRDefault="000F329D">
      <w:pPr>
        <w:jc w:val="both"/>
      </w:pPr>
    </w:p>
    <w:sectPr w:rsidR="000F329D">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8E3" w:rsidRDefault="005A78E3">
      <w:r>
        <w:separator/>
      </w:r>
    </w:p>
  </w:endnote>
  <w:endnote w:type="continuationSeparator" w:id="0">
    <w:p w:rsidR="005A78E3" w:rsidRDefault="005A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8E3" w:rsidRDefault="005A78E3">
      <w:r>
        <w:rPr>
          <w:color w:val="000000"/>
        </w:rPr>
        <w:separator/>
      </w:r>
    </w:p>
  </w:footnote>
  <w:footnote w:type="continuationSeparator" w:id="0">
    <w:p w:rsidR="005A78E3" w:rsidRDefault="005A78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9059C"/>
    <w:multiLevelType w:val="multilevel"/>
    <w:tmpl w:val="DB109B5A"/>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F329D"/>
    <w:rsid w:val="000F329D"/>
    <w:rsid w:val="005A78E3"/>
    <w:rsid w:val="00671B30"/>
    <w:rsid w:val="006A0E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7B76"/>
  <w15:docId w15:val="{2319E04A-0CAA-443E-ADE6-76932A6AA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ahoma"/>
        <w:kern w:val="3"/>
        <w:sz w:val="22"/>
        <w:szCs w:val="22"/>
        <w:lang w:val="de-DE"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Arial"/>
      <w:sz w:val="24"/>
    </w:rPr>
  </w:style>
  <w:style w:type="paragraph" w:styleId="Beschriftung">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numbering" w:customStyle="1" w:styleId="NoList">
    <w:name w:val="No List"/>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2507</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Jantschar</dc:creator>
  <cp:lastModifiedBy>mikeair24@gmail.com</cp:lastModifiedBy>
  <cp:revision>2</cp:revision>
  <dcterms:created xsi:type="dcterms:W3CDTF">2019-11-08T17:11:00Z</dcterms:created>
  <dcterms:modified xsi:type="dcterms:W3CDTF">2019-11-08T17:11:00Z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